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6AB4" w14:textId="77777777" w:rsidR="00D906F0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</w:t>
      </w:r>
      <w:r w:rsidR="005A4944">
        <w:rPr>
          <w:lang w:val="fr-CH"/>
        </w:rPr>
        <w:t>’approfondissement</w:t>
      </w:r>
    </w:p>
    <w:p w14:paraId="00875AEE" w14:textId="47BBA22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 w:rsidR="00E8087E">
        <w:rPr>
          <w:sz w:val="32"/>
          <w:szCs w:val="32"/>
          <w:lang w:val="fr-CH"/>
        </w:rPr>
        <w:t xml:space="preserve"> Aaron Vichery</w:t>
      </w:r>
      <w:r w:rsidRPr="001E6F48">
        <w:rPr>
          <w:sz w:val="32"/>
          <w:szCs w:val="32"/>
          <w:lang w:val="fr-CH"/>
        </w:rPr>
        <w:t xml:space="preserve">, souhaite </w:t>
      </w:r>
      <w:r w:rsidR="005A4944">
        <w:rPr>
          <w:sz w:val="32"/>
          <w:szCs w:val="32"/>
          <w:lang w:val="fr-CH"/>
        </w:rPr>
        <w:t xml:space="preserve">démontrer une amélioration de </w:t>
      </w:r>
      <w:r w:rsidRPr="001E6F48">
        <w:rPr>
          <w:sz w:val="32"/>
          <w:szCs w:val="32"/>
          <w:lang w:val="fr-CH"/>
        </w:rPr>
        <w:t xml:space="preserve">mon niveau de compétence en </w:t>
      </w:r>
      <w:r w:rsidR="00E8087E">
        <w:rPr>
          <w:sz w:val="32"/>
          <w:szCs w:val="32"/>
          <w:lang w:val="fr-CH"/>
        </w:rPr>
        <w:t>C#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63B80046" w14:textId="351DBE3E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24EF76E4" w14:textId="46F87151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11B0D8A1" w14:textId="120E3AF5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48735D1F" w14:textId="441FFFA0" w:rsidR="0072167E" w:rsidRPr="001E6F48" w:rsidRDefault="0072167E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</w:p>
    <w:p w14:paraId="0CC856CA" w14:textId="4574339A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E8087E">
        <w:rPr>
          <w:sz w:val="32"/>
          <w:szCs w:val="32"/>
          <w:lang w:val="fr-CH"/>
        </w:rPr>
        <w:t>Lausanne, 24.01.2025</w:t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</w:r>
      <w:r w:rsidRPr="001E6F48">
        <w:rPr>
          <w:sz w:val="32"/>
          <w:szCs w:val="32"/>
          <w:lang w:val="fr-CH"/>
        </w:rPr>
        <w:tab/>
        <w:t>Signature :</w:t>
      </w:r>
    </w:p>
    <w:p w14:paraId="7CB645C4" w14:textId="7777777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1"/>
    <w:rsid w:val="000D6C01"/>
    <w:rsid w:val="001E6F48"/>
    <w:rsid w:val="005A4944"/>
    <w:rsid w:val="0072167E"/>
    <w:rsid w:val="00781C21"/>
    <w:rsid w:val="00934095"/>
    <w:rsid w:val="00A54A56"/>
    <w:rsid w:val="00D906F0"/>
    <w:rsid w:val="00E8087E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65BED"/>
  <w14:defaultImageDpi w14:val="32767"/>
  <w15:chartTrackingRefBased/>
  <w15:docId w15:val="{41F63A1C-7D01-4F0B-B765-0F385EAA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vichery\Downloads\Contrat%20d'approfondissemen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826A0-1A79-484F-A058-1D87F41A9136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168D78DF-6CDA-4E1B-A42A-1A4F4C145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F143D-E03E-4398-8DB6-3814793C8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d'approfondissement</Template>
  <TotalTime>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AaronEnzoFrançois Vichery</dc:creator>
  <cp:keywords/>
  <dc:description/>
  <cp:lastModifiedBy>Aaron Enzo François Vichery</cp:lastModifiedBy>
  <cp:revision>2</cp:revision>
  <dcterms:created xsi:type="dcterms:W3CDTF">2025-01-24T14:16:00Z</dcterms:created>
  <dcterms:modified xsi:type="dcterms:W3CDTF">2025-01-24T14:19:00Z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